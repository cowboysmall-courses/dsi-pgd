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AD1A" w14:textId="77777777" w:rsidR="009B06E8" w:rsidRDefault="009B06E8" w:rsidP="00D267AB">
      <w:pPr>
        <w:pStyle w:val="Outlinetitle"/>
        <w:contextualSpacing/>
        <w:rPr>
          <w:b w:val="0"/>
          <w:sz w:val="28"/>
          <w:szCs w:val="28"/>
        </w:rPr>
      </w:pPr>
    </w:p>
    <w:p w14:paraId="1A6A07A5" w14:textId="76675E50" w:rsidR="009B06E8" w:rsidRDefault="009B06E8" w:rsidP="00D267AB">
      <w:pPr>
        <w:pStyle w:val="Outlinetitle"/>
        <w:contextualSpacing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QUIZ</w:t>
      </w:r>
    </w:p>
    <w:p w14:paraId="22A6B420" w14:textId="77777777" w:rsidR="00215025" w:rsidRDefault="00215025" w:rsidP="00D267AB">
      <w:pPr>
        <w:pStyle w:val="Outlinetitle"/>
        <w:contextualSpacing/>
        <w:rPr>
          <w:b w:val="0"/>
          <w:sz w:val="28"/>
          <w:szCs w:val="28"/>
        </w:rPr>
      </w:pPr>
    </w:p>
    <w:p w14:paraId="21403DC0" w14:textId="0C9F0B08" w:rsidR="00215025" w:rsidRDefault="00195D9B" w:rsidP="00D267AB">
      <w:pPr>
        <w:pStyle w:val="Outlinetitle"/>
        <w:contextualSpacing/>
        <w:rPr>
          <w:b w:val="0"/>
          <w:sz w:val="28"/>
          <w:szCs w:val="28"/>
        </w:rPr>
      </w:pPr>
      <w:hyperlink r:id="rId7" w:history="1">
        <w:r w:rsidRPr="009B6F73">
          <w:rPr>
            <w:rStyle w:val="Hyperlink"/>
            <w:b w:val="0"/>
            <w:sz w:val="28"/>
            <w:szCs w:val="28"/>
          </w:rPr>
          <w:t>https://forms.gle/oUsFzJTHWZEmFQZMA</w:t>
        </w:r>
      </w:hyperlink>
    </w:p>
    <w:p w14:paraId="0100E69F" w14:textId="77777777" w:rsidR="00195D9B" w:rsidRDefault="00195D9B" w:rsidP="00D267AB">
      <w:pPr>
        <w:pStyle w:val="Outlinetitle"/>
        <w:contextualSpacing/>
        <w:rPr>
          <w:b w:val="0"/>
          <w:sz w:val="28"/>
          <w:szCs w:val="28"/>
        </w:rPr>
      </w:pPr>
    </w:p>
    <w:p w14:paraId="6433AC02" w14:textId="492E907E" w:rsidR="007053F8" w:rsidRDefault="0088169B" w:rsidP="00D267AB">
      <w:pPr>
        <w:pStyle w:val="Outlinetitle"/>
        <w:contextualSpacing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</w:p>
    <w:p w14:paraId="0A695E3C" w14:textId="44AEFF07" w:rsidR="00F20B0A" w:rsidRPr="009D55A0" w:rsidRDefault="006804BF" w:rsidP="00F20B0A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Questions: VAS DATA</w:t>
      </w:r>
    </w:p>
    <w:p w14:paraId="0750EAD5" w14:textId="06345183" w:rsidR="0007497D" w:rsidRDefault="0088169B" w:rsidP="00E341A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4DA859" w14:textId="77777777" w:rsidR="00E341A9" w:rsidRPr="006804BF" w:rsidRDefault="00E341A9" w:rsidP="00E341A9">
      <w:pPr>
        <w:pStyle w:val="Heading2"/>
        <w:numPr>
          <w:ilvl w:val="0"/>
          <w:numId w:val="0"/>
        </w:numPr>
        <w:rPr>
          <w:rFonts w:ascii="Times New Roman" w:hAnsi="Times New Roman" w:cs="Times New Roman"/>
          <w:b w:val="0"/>
          <w:i w:val="0"/>
        </w:rPr>
      </w:pPr>
      <w:r w:rsidRPr="006804BF">
        <w:rPr>
          <w:rFonts w:ascii="Times New Roman" w:hAnsi="Times New Roman" w:cs="Times New Roman"/>
          <w:b w:val="0"/>
          <w:i w:val="0"/>
        </w:rPr>
        <w:t xml:space="preserve">In a randomized control trial, </w:t>
      </w:r>
      <w:r w:rsidRPr="006804BF">
        <w:rPr>
          <w:rFonts w:ascii="Times New Roman" w:hAnsi="Times New Roman" w:cs="Times New Roman"/>
          <w:i w:val="0"/>
          <w:color w:val="002060"/>
        </w:rPr>
        <w:t>32 patients were divided into two groups: A and B.</w:t>
      </w:r>
      <w:r w:rsidRPr="006804BF">
        <w:rPr>
          <w:rFonts w:ascii="Times New Roman" w:hAnsi="Times New Roman" w:cs="Times New Roman"/>
          <w:b w:val="0"/>
          <w:i w:val="0"/>
        </w:rPr>
        <w:t xml:space="preserve"> Group A received test drug whereas group B received placebo. The variable of interest was ‘Change in pain level’ measured by visual analogue scale (VAS)’ before treatment and after 3 d</w:t>
      </w:r>
      <w:r w:rsidR="006505C9" w:rsidRPr="006804BF">
        <w:rPr>
          <w:rFonts w:ascii="Times New Roman" w:hAnsi="Times New Roman" w:cs="Times New Roman"/>
          <w:b w:val="0"/>
          <w:i w:val="0"/>
        </w:rPr>
        <w:t>ays</w:t>
      </w:r>
      <w:r w:rsidR="00D80CD7" w:rsidRPr="006804BF">
        <w:rPr>
          <w:rFonts w:ascii="Times New Roman" w:hAnsi="Times New Roman" w:cs="Times New Roman"/>
          <w:b w:val="0"/>
          <w:i w:val="0"/>
        </w:rPr>
        <w:t xml:space="preserve"> of treatment</w:t>
      </w:r>
      <w:r w:rsidR="006505C9" w:rsidRPr="006804BF">
        <w:rPr>
          <w:rFonts w:ascii="Times New Roman" w:hAnsi="Times New Roman" w:cs="Times New Roman"/>
          <w:b w:val="0"/>
          <w:i w:val="0"/>
        </w:rPr>
        <w:t>.</w:t>
      </w:r>
    </w:p>
    <w:p w14:paraId="2C40364D" w14:textId="77777777" w:rsidR="00735D5F" w:rsidRPr="006804BF" w:rsidRDefault="00735D5F" w:rsidP="00735D5F">
      <w:pPr>
        <w:rPr>
          <w:sz w:val="28"/>
          <w:szCs w:val="28"/>
        </w:rPr>
      </w:pPr>
    </w:p>
    <w:p w14:paraId="403E03BF" w14:textId="0335E714" w:rsidR="006804BF" w:rsidRPr="006804BF" w:rsidRDefault="006804BF" w:rsidP="006804BF">
      <w:pPr>
        <w:pStyle w:val="Heading2"/>
        <w:numPr>
          <w:ilvl w:val="0"/>
          <w:numId w:val="3"/>
        </w:numPr>
        <w:contextualSpacing/>
        <w:rPr>
          <w:rFonts w:ascii="Times New Roman" w:hAnsi="Times New Roman" w:cs="Times New Roman"/>
          <w:b w:val="0"/>
          <w:i w:val="0"/>
        </w:rPr>
      </w:pPr>
      <w:r w:rsidRPr="006804BF">
        <w:rPr>
          <w:rFonts w:ascii="Times New Roman" w:hAnsi="Times New Roman" w:cs="Times New Roman"/>
          <w:b w:val="0"/>
          <w:i w:val="0"/>
        </w:rPr>
        <w:t>Visualize baseline VAS score (VAS_before) by treatment group.</w:t>
      </w:r>
    </w:p>
    <w:p w14:paraId="7D5951DD" w14:textId="60DCDA41" w:rsidR="006804BF" w:rsidRPr="006804BF" w:rsidRDefault="006804BF" w:rsidP="006804BF">
      <w:pPr>
        <w:pStyle w:val="Heading2"/>
        <w:numPr>
          <w:ilvl w:val="0"/>
          <w:numId w:val="3"/>
        </w:numPr>
        <w:contextualSpacing/>
        <w:rPr>
          <w:rFonts w:ascii="Times New Roman" w:hAnsi="Times New Roman" w:cs="Times New Roman"/>
          <w:b w:val="0"/>
          <w:i w:val="0"/>
        </w:rPr>
      </w:pPr>
      <w:r w:rsidRPr="006804BF">
        <w:rPr>
          <w:rFonts w:ascii="Times New Roman" w:hAnsi="Times New Roman" w:cs="Times New Roman"/>
          <w:b w:val="0"/>
          <w:i w:val="0"/>
        </w:rPr>
        <w:t>Obtain measure</w:t>
      </w:r>
      <w:r w:rsidR="009916C9">
        <w:rPr>
          <w:rFonts w:ascii="Times New Roman" w:hAnsi="Times New Roman" w:cs="Times New Roman"/>
          <w:b w:val="0"/>
          <w:i w:val="0"/>
        </w:rPr>
        <w:t>s</w:t>
      </w:r>
      <w:r w:rsidRPr="006804BF">
        <w:rPr>
          <w:rFonts w:ascii="Times New Roman" w:hAnsi="Times New Roman" w:cs="Times New Roman"/>
          <w:b w:val="0"/>
          <w:i w:val="0"/>
        </w:rPr>
        <w:t xml:space="preserve"> of central tendency and variation for VAS_before by treatment group.  </w:t>
      </w:r>
    </w:p>
    <w:p w14:paraId="2D26D679" w14:textId="076D9E74" w:rsidR="006A7451" w:rsidRPr="006804BF" w:rsidRDefault="006804BF" w:rsidP="006804BF">
      <w:pPr>
        <w:pStyle w:val="Heading2"/>
        <w:numPr>
          <w:ilvl w:val="0"/>
          <w:numId w:val="3"/>
        </w:numPr>
        <w:contextualSpacing/>
        <w:rPr>
          <w:rFonts w:ascii="Times New Roman" w:hAnsi="Times New Roman" w:cs="Times New Roman"/>
          <w:b w:val="0"/>
          <w:i w:val="0"/>
        </w:rPr>
      </w:pPr>
      <w:r w:rsidRPr="006804BF">
        <w:rPr>
          <w:rFonts w:ascii="Times New Roman" w:hAnsi="Times New Roman" w:cs="Times New Roman"/>
          <w:b w:val="0"/>
          <w:i w:val="0"/>
        </w:rPr>
        <w:t>Derive a new variable- Change from baseline after 3 days of treatment</w:t>
      </w:r>
    </w:p>
    <w:p w14:paraId="13647D58" w14:textId="6395BE0F" w:rsidR="006804BF" w:rsidRPr="006804BF" w:rsidRDefault="006804BF" w:rsidP="006804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804BF">
        <w:rPr>
          <w:sz w:val="28"/>
          <w:szCs w:val="28"/>
        </w:rPr>
        <w:t>Visualize the change from baseline by treatment group</w:t>
      </w:r>
    </w:p>
    <w:p w14:paraId="6663929D" w14:textId="125334A4" w:rsidR="006804BF" w:rsidRPr="006804BF" w:rsidRDefault="006804BF" w:rsidP="006804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804BF">
        <w:rPr>
          <w:sz w:val="28"/>
          <w:szCs w:val="28"/>
        </w:rPr>
        <w:t>Derive a new variable indicating 20 points drop in VAS score from baseline</w:t>
      </w:r>
    </w:p>
    <w:p w14:paraId="12FDCE0D" w14:textId="19A1F5AE" w:rsidR="006804BF" w:rsidRPr="006804BF" w:rsidRDefault="006804BF" w:rsidP="006804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804BF">
        <w:rPr>
          <w:sz w:val="28"/>
          <w:szCs w:val="28"/>
        </w:rPr>
        <w:t>Obtain cross table of above indicator variable with treatment group</w:t>
      </w:r>
    </w:p>
    <w:p w14:paraId="45FE9CF3" w14:textId="6EADC021" w:rsidR="008D3E60" w:rsidRPr="006804BF" w:rsidRDefault="006804BF" w:rsidP="006804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804BF">
        <w:rPr>
          <w:sz w:val="28"/>
          <w:szCs w:val="28"/>
        </w:rPr>
        <w:t>Visualize the relationship between Change from baseline and baseline score</w:t>
      </w:r>
    </w:p>
    <w:p w14:paraId="0A5290E9" w14:textId="3D7A6C0E" w:rsidR="006804BF" w:rsidRPr="006804BF" w:rsidRDefault="006804BF" w:rsidP="006804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804BF">
        <w:rPr>
          <w:sz w:val="28"/>
          <w:szCs w:val="28"/>
        </w:rPr>
        <w:t>Obtain correlation coefficient between Change from baseline and baseline score</w:t>
      </w:r>
    </w:p>
    <w:p w14:paraId="53D7EA92" w14:textId="77777777" w:rsidR="00AE434C" w:rsidRPr="006804BF" w:rsidRDefault="00AE434C" w:rsidP="008D3E60">
      <w:pPr>
        <w:rPr>
          <w:sz w:val="28"/>
          <w:szCs w:val="28"/>
        </w:rPr>
      </w:pPr>
    </w:p>
    <w:p w14:paraId="1D4ECA25" w14:textId="77777777" w:rsidR="00AE434C" w:rsidRPr="006804BF" w:rsidRDefault="00AE434C" w:rsidP="008D3E60">
      <w:pPr>
        <w:rPr>
          <w:sz w:val="28"/>
          <w:szCs w:val="28"/>
        </w:rPr>
      </w:pPr>
    </w:p>
    <w:p w14:paraId="72AD9E84" w14:textId="77777777" w:rsidR="00ED4F94" w:rsidRDefault="002802EE" w:rsidP="00ED4F94">
      <w:r w:rsidRPr="002802EE">
        <w:rPr>
          <w:noProof/>
        </w:rPr>
        <w:lastRenderedPageBreak/>
        <w:drawing>
          <wp:inline distT="0" distB="0" distL="0" distR="0" wp14:anchorId="7575B171" wp14:editId="3F2523AD">
            <wp:extent cx="229489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240" cy="3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2D2F" w14:textId="77777777" w:rsidR="002802EE" w:rsidRPr="00974CD5" w:rsidRDefault="002802EE" w:rsidP="00ED4F94">
      <w:pPr>
        <w:rPr>
          <w:b/>
        </w:rPr>
      </w:pPr>
      <w:r>
        <w:rPr>
          <w:color w:val="002060"/>
          <w:sz w:val="28"/>
          <w:szCs w:val="28"/>
        </w:rPr>
        <w:t xml:space="preserve"> </w:t>
      </w:r>
      <w:r w:rsidR="00974CD5" w:rsidRPr="00974CD5">
        <w:rPr>
          <w:b/>
          <w:color w:val="002060"/>
        </w:rPr>
        <w:t>#Use csv data file VAS DATA</w:t>
      </w:r>
    </w:p>
    <w:p w14:paraId="6D7D2808" w14:textId="77777777" w:rsidR="0007497D" w:rsidRPr="005A5DB9" w:rsidRDefault="007B22D9" w:rsidP="0007497D">
      <w:pPr>
        <w:contextualSpacing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</w:t>
      </w:r>
      <w:r w:rsidR="005A5DB9">
        <w:rPr>
          <w:sz w:val="28"/>
          <w:szCs w:val="28"/>
        </w:rPr>
        <w:t>**</w:t>
      </w:r>
    </w:p>
    <w:sectPr w:rsidR="0007497D" w:rsidRPr="005A5DB9" w:rsidSect="00A13FDB">
      <w:footerReference w:type="default" r:id="rId9"/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A158" w14:textId="77777777" w:rsidR="005E16F3" w:rsidRDefault="005E16F3" w:rsidP="007053F8">
      <w:r>
        <w:separator/>
      </w:r>
    </w:p>
  </w:endnote>
  <w:endnote w:type="continuationSeparator" w:id="0">
    <w:p w14:paraId="2D5FAE6D" w14:textId="77777777" w:rsidR="005E16F3" w:rsidRDefault="005E16F3" w:rsidP="0070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927C" w14:textId="55EF3EC3" w:rsidR="007053F8" w:rsidRPr="007053F8" w:rsidRDefault="006804BF" w:rsidP="007053F8">
    <w:pPr>
      <w:pStyle w:val="Footer"/>
      <w:jc w:val="center"/>
      <w:rPr>
        <w:b/>
      </w:rPr>
    </w:pP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D2CC" w14:textId="77777777" w:rsidR="005E16F3" w:rsidRDefault="005E16F3" w:rsidP="007053F8">
      <w:r>
        <w:separator/>
      </w:r>
    </w:p>
  </w:footnote>
  <w:footnote w:type="continuationSeparator" w:id="0">
    <w:p w14:paraId="6E9BA5D0" w14:textId="77777777" w:rsidR="005E16F3" w:rsidRDefault="005E16F3" w:rsidP="00705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B67"/>
    <w:multiLevelType w:val="multilevel"/>
    <w:tmpl w:val="04090027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 w15:restartNumberingAfterBreak="0">
    <w:nsid w:val="27970227"/>
    <w:multiLevelType w:val="multilevel"/>
    <w:tmpl w:val="693ED4C6"/>
    <w:lvl w:ilvl="0">
      <w:start w:val="1"/>
      <w:numFmt w:val="upperRoman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716B76E6"/>
    <w:multiLevelType w:val="hybridMultilevel"/>
    <w:tmpl w:val="60F05250"/>
    <w:lvl w:ilvl="0" w:tplc="ABF6A76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096946955">
    <w:abstractNumId w:val="1"/>
  </w:num>
  <w:num w:numId="2" w16cid:durableId="1056320625">
    <w:abstractNumId w:val="0"/>
  </w:num>
  <w:num w:numId="3" w16cid:durableId="1173451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32F"/>
    <w:rsid w:val="0001509F"/>
    <w:rsid w:val="00033030"/>
    <w:rsid w:val="00056B78"/>
    <w:rsid w:val="00070B12"/>
    <w:rsid w:val="0007497D"/>
    <w:rsid w:val="00093648"/>
    <w:rsid w:val="0009384B"/>
    <w:rsid w:val="000A0F02"/>
    <w:rsid w:val="000A6489"/>
    <w:rsid w:val="000E4219"/>
    <w:rsid w:val="00195D9B"/>
    <w:rsid w:val="001B06EA"/>
    <w:rsid w:val="001C22EE"/>
    <w:rsid w:val="001E692B"/>
    <w:rsid w:val="00215025"/>
    <w:rsid w:val="00262D3B"/>
    <w:rsid w:val="00274A1E"/>
    <w:rsid w:val="002802EE"/>
    <w:rsid w:val="002A5A46"/>
    <w:rsid w:val="002D731C"/>
    <w:rsid w:val="003110EC"/>
    <w:rsid w:val="003362FA"/>
    <w:rsid w:val="003436E0"/>
    <w:rsid w:val="00361300"/>
    <w:rsid w:val="003939B0"/>
    <w:rsid w:val="003A5C32"/>
    <w:rsid w:val="003E225D"/>
    <w:rsid w:val="004018EA"/>
    <w:rsid w:val="0045333E"/>
    <w:rsid w:val="004B01B2"/>
    <w:rsid w:val="004B0571"/>
    <w:rsid w:val="004F3308"/>
    <w:rsid w:val="00556F3A"/>
    <w:rsid w:val="0057032A"/>
    <w:rsid w:val="00575628"/>
    <w:rsid w:val="005817D3"/>
    <w:rsid w:val="00596E3D"/>
    <w:rsid w:val="005A5DB9"/>
    <w:rsid w:val="005A68FC"/>
    <w:rsid w:val="005E16F3"/>
    <w:rsid w:val="00602CE4"/>
    <w:rsid w:val="0060637F"/>
    <w:rsid w:val="006454FC"/>
    <w:rsid w:val="006505C9"/>
    <w:rsid w:val="006664A0"/>
    <w:rsid w:val="006804BF"/>
    <w:rsid w:val="006A7451"/>
    <w:rsid w:val="006D7F7A"/>
    <w:rsid w:val="00703923"/>
    <w:rsid w:val="007053F8"/>
    <w:rsid w:val="00735D5F"/>
    <w:rsid w:val="0075486F"/>
    <w:rsid w:val="007B22D9"/>
    <w:rsid w:val="007D014A"/>
    <w:rsid w:val="00812DA4"/>
    <w:rsid w:val="00832F78"/>
    <w:rsid w:val="00837A6F"/>
    <w:rsid w:val="00876278"/>
    <w:rsid w:val="0088169B"/>
    <w:rsid w:val="008927E1"/>
    <w:rsid w:val="008A602D"/>
    <w:rsid w:val="008C304B"/>
    <w:rsid w:val="008D3E60"/>
    <w:rsid w:val="00902B56"/>
    <w:rsid w:val="00924929"/>
    <w:rsid w:val="00932708"/>
    <w:rsid w:val="00955BF1"/>
    <w:rsid w:val="00974CD5"/>
    <w:rsid w:val="009916C9"/>
    <w:rsid w:val="0099387B"/>
    <w:rsid w:val="00993903"/>
    <w:rsid w:val="009B06E8"/>
    <w:rsid w:val="009B5191"/>
    <w:rsid w:val="009C5BE3"/>
    <w:rsid w:val="009D55A0"/>
    <w:rsid w:val="00A13FDB"/>
    <w:rsid w:val="00A304A7"/>
    <w:rsid w:val="00A30664"/>
    <w:rsid w:val="00A848DA"/>
    <w:rsid w:val="00A93416"/>
    <w:rsid w:val="00A96F3C"/>
    <w:rsid w:val="00AC4672"/>
    <w:rsid w:val="00AE434C"/>
    <w:rsid w:val="00AF719C"/>
    <w:rsid w:val="00B54BBA"/>
    <w:rsid w:val="00B96BBC"/>
    <w:rsid w:val="00BC70D0"/>
    <w:rsid w:val="00C16386"/>
    <w:rsid w:val="00C16ED0"/>
    <w:rsid w:val="00C345A2"/>
    <w:rsid w:val="00C4431A"/>
    <w:rsid w:val="00C610BC"/>
    <w:rsid w:val="00D267AB"/>
    <w:rsid w:val="00D36D22"/>
    <w:rsid w:val="00D45B9F"/>
    <w:rsid w:val="00D64994"/>
    <w:rsid w:val="00D80CD7"/>
    <w:rsid w:val="00E341A9"/>
    <w:rsid w:val="00E62212"/>
    <w:rsid w:val="00E741F2"/>
    <w:rsid w:val="00EC30CE"/>
    <w:rsid w:val="00ED4F94"/>
    <w:rsid w:val="00EE489E"/>
    <w:rsid w:val="00F20B0A"/>
    <w:rsid w:val="00F34ACE"/>
    <w:rsid w:val="00F5578C"/>
    <w:rsid w:val="00F93728"/>
    <w:rsid w:val="00FC6BC5"/>
    <w:rsid w:val="00FD0FDA"/>
    <w:rsid w:val="00FD2ECC"/>
    <w:rsid w:val="00FE7506"/>
    <w:rsid w:val="00FF1AE0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9204C"/>
  <w15:docId w15:val="{EFA371BF-398C-4F3C-A08D-E147460B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B0A"/>
    <w:rPr>
      <w:sz w:val="24"/>
      <w:szCs w:val="24"/>
    </w:rPr>
  </w:style>
  <w:style w:type="paragraph" w:styleId="Heading1">
    <w:name w:val="heading 1"/>
    <w:basedOn w:val="Normal"/>
    <w:next w:val="Normal"/>
    <w:qFormat/>
    <w:rsid w:val="00F20B0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20B0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20B0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20B0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20B0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20B0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20B0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20B0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20B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title">
    <w:name w:val="Outline title"/>
    <w:basedOn w:val="Normal"/>
    <w:rsid w:val="00A13FDB"/>
    <w:pPr>
      <w:spacing w:after="360"/>
      <w:jc w:val="center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05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3F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3F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D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orms.gle/oUsFzJTHWZEmFQZ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Speech%20outlin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Speech outline</Template>
  <TotalTime>1096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Sujata Suvarnapathaki</cp:lastModifiedBy>
  <cp:revision>66</cp:revision>
  <dcterms:created xsi:type="dcterms:W3CDTF">2015-08-13T12:13:00Z</dcterms:created>
  <dcterms:modified xsi:type="dcterms:W3CDTF">2023-10-16T12:07:00Z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TC010219721033</vt:lpwstr>
  </property>
</Properties>
</file>